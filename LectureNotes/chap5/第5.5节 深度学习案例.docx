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5.5 深度学习案例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一个完整的深度学习过程主要包括构建网络、定义训练函数、定义测试函数、训练和测试、结果展示几个过程。本节给出两个基于PyTorch的深度学习案例，来展示基于PyTorch的深度学习全过程。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 函数近似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本例用一个深度神经网络来近似一元二次函数，待近似的一元二次函数为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1"/>
        <w:gridCol w:w="10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cs="Times New Roman"/>
                <w:position w:val="-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31" o:spt="75" type="#_x0000_t75" style="height:18pt;width:73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25" r:id="rId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/>
                <w:sz w:val="24"/>
                <w:szCs w:val="32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（5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50）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使用全连接前馈式深度神经网络，各层节点数为输入层：1，第1隐藏：20，第2隐层：40，第3隐层20，输出层：1；损失函数使用均方误差损失（MSE）；优化器使用随机梯度下降（SGD），全部代码如下：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【代码5-1】深度神经网络逼近一元二次函数代码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In[导入包]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torch.nn as nn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In[超参数]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 = 1e-3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32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EPOCHS = 40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In[原函数]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fun(x):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x*x+3*x+4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np.linspace(-np.pi,np.pi,100)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 = fun(x)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In[创建神经网络]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NeuNet(nn.Module):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__init__(self,in_size,out_size):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nn.Module.__init__(self)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self.flatten = nn.Flatten()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self.layers = nn.Sequential(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nn.Linear(in_size,20),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nn.ReLU(),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nn.Linear(20,40),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nn.ReLU(),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nn.Linear(40,20),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nn.ReLU(),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nn.Linear(20,out_size),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forward(self,x):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self.flatten(x)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self.layers(x)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model = NeuNet(1,1) 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In[损失函数和优化器]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 = torch.nn.MSELoss()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 = torch.optim.SGD(model.parameters(),lr=LR)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In[训练函数]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train(model,loss,opt):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x_batch = -np.pi+2*np.pi*np.random.rand(BATCH_SIZE,1)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 训练输入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y_tar_batch = fun(x_batch)           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目标输出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x_batch = torch.from_numpy(x_batch).float()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数据格式转换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y_tar_batch = torch.from_numpy(y_tar_batch).float()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数据格式转换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y_pre_batch = model(x_batch).float()    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预测输入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loss_fn = loss(y_tar_batch,y_pre_batch)    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损失函数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model.train()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声明训练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opt.zero_grad()    # 梯度归零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loss_fn.backward()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# 误差反向传播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opt.step()          # 参数调整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In[测试函数]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test(model):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model.eval()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torch.no_grad():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y_pre_test = model(torch.from_numpy(x).float().unsqueeze(dim=1))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loss_value = loss(torch.from_numpy(y).float(),y_pre_test.float())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print('loss_fn = ',loss_value)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loss_value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In[训练和测试]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 = []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range(EPOCHS):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print('EPOCH {}--------------'.format(i))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train(model,loss,opt)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loss_value = test(model)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Loss.append(loss_value)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print('DONE')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In[作图比较]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torch.no_grad():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y_test = model(torch.from_numpy(x).float().unsqueeze(dim=1))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y_test = y_test.squeeze().numpy()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plt.figure(1)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plt.plot(Loss)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plt.xlabel('EPOCHS')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plt.ylabel('Loss')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plt.title('Loss via EPOCHS')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plt.savefig('loss.jpg')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plt.figure(2)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plt.plot(x,y,label='real')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plt.plot(x,y_test,label='approximated')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plt.xlabel('x')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plt.ylabel('y')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plt.title('Real vs approximated graph')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plt.savefig('graph.jpg')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使用print(model)命令可以查看构建的神经网络结构如下：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NeuNet(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(flatten): Flatten(start_dim=1, end_dim=-1)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(layers): Sequential(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(0): Linear(in_features=1, out_features=20, bias=True)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(1): ReLU()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(2): Linear(in_features=20, out_features=40, bias=True)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(3): ReLU()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(4): Linear(in_features=40, out_features=20, bias=True)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(5): ReLU()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(6): Linear(in_features=20, out_features=1, bias=True)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程序运行结果如图5-16所示：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9230" cy="2275205"/>
            <wp:effectExtent l="0" t="0" r="1270" b="10795"/>
            <wp:docPr id="4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5-16 函数逼近运行结果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 数字图片识别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小节给出一个用深度神经网络识别FashionMNIST图片库的案例。深度神经网络共有4层，节点数分别为28*28（这也是FashionMNIST图片的像素尺寸），512，512和10；因为是分类问题，损失函数使用交叉熵损失函数（CrossEntropyLoss），优化器使用随机梯度下降（SGD），全部代码如下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【代码5-2】深度神经网络数字图片识别代码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In[导入包]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torch.nn as nn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torch.utils.data import DataLoader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torchvision import datasets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torchvision.transforms import ToTensor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In[超参数]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BATCH_SIZE = 64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 = 1e-3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EPOCHS = 5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In[数据下载]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training_data = datasets.FashionMNIST(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root="data",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train=True,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download=True,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transform=ToTensor(),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test_data = datasets.FashionMNIST(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root="data",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train=False,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download=True,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transform=ToTensor(),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In[数据加载]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train_dataloader = DataLoader(training_data,batch_size=BATCH_SIZE)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test_dataloader = DataLoader(test_data,batch_size=BATCH_SIZE)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In[创建网络]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= 'cuda' if torch.cuda.is_available() else 'cpu'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NeuralNetwork(nn.Module):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nn.Module.__init__(self)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self.flatten = nn.Flatten()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self.linear_relu_stack=nn.Sequential(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nn.Linear(28*28,512),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nn.ReLU(),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nn.Linear(512,512),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nn.ReLU(),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nn.Linear(512,10)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forward(self,x):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self.flatten(x)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logits = self.linear_relu_stack(x)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logits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NeuralNetwork().to(device)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In[损失函数和优化器]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loss_fn = nn.CrossEntropyLoss()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optimizer = torch.optim.SGD(model.parameters(),lr=LR)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In[训练函数]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train(dataloader,model,loss_fn,optimizer):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= len(dataloader.dataset)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model.train()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batch, (X,y) in enumerate(dataloader):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X,y = X.to(device),y.to(device)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pred = model(X)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 = loss_fn(pred,y)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optimizer.zero_grad()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loss.backward()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optimizer.step()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batch%100 ==0: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loss, current = loss.item(),batch*len(X)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print(f"loss: {loss:&gt;7f} [{current:&gt;5d}/{size:&gt;5d}]")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In[测试函数]    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test(dataloader,model,loss_fn):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size = len(dataloader.dataset)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num_batches = len(dataloader)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model.eval()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test_loss,correct = 0,0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with torch.no_grad():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X,y in dataloader: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X,y = X.to(device),y.to(device)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pred = model(X)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test_loss += loss_fn(pred,y).item()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correct += (pred.argmax(1)==y).type(torch.float).sum().item()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test_loss /= num_batches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correct /= size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print(f"Accuracy: {(100*correct):&gt;0.1f}%, Avg loss: {test_loss:&gt;8f}")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In[模型训练和测试]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 in range(EPOCHS):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print(f"Epoch {t+1}\n--------------------")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train(train_dataloader,model,loss_fn,optimizer)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test(test_dataloader,model,loss_fn)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print("Done!")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In[训练结果展示]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classes = training_data.classes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model.eval()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= test_data[0][0],test_data[0][1]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torch.no_grad():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pred = model(x)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predicted,actual = classes[pred[0].argmax(0)],classes[y]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print(f'Predicted: "{predicted}", Actual: "{actual}"')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使用print(model)函数可以得到神经网络模型的拓扑结构如下：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NeuralNetwork(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(flatten): Flatten(start_dim=1, end_dim=-1)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(linear_relu_stack): Sequential(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(0): Linear(in_features=784, out_features=512, bias=True)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(1): ReLU()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(2): Linear(in_features=512, out_features=512, bias=True)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(3): ReLU()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(4): Linear(in_features=512, out_features=10, bias=True)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程序运行结果如下：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>Epoch 1</w:t>
      </w:r>
      <w:r>
        <w:rPr>
          <w:rFonts w:hint="eastAsia"/>
          <w:lang w:val="en-US" w:eastAsia="zh-CN"/>
        </w:rPr>
        <w:t>-----</w:t>
      </w:r>
      <w:r>
        <w:rPr>
          <w:rFonts w:hint="default"/>
          <w:lang w:val="en-US" w:eastAsia="zh-CN"/>
        </w:rPr>
        <w:t>-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2.308854 [    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2.285936 [ 6400/60000]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2.274783 [12800/60000]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2.276982 [19200/60000]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2.243695 [25600/60000]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2.230343 [32000/60000]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2.230508 [38400/60000]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2.203054 [44800/60000]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2.198021 [51200/60000]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loss: 2.176432 [57600/60000]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Accuracy: 46.0%, Avg loss: 2.161742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 xml:space="preserve">Epoch </w:t>
      </w:r>
      <w:r>
        <w:rPr>
          <w:rFonts w:hint="eastAsia"/>
          <w:lang w:val="en-US" w:eastAsia="zh-CN"/>
        </w:rPr>
        <w:t>2-----</w:t>
      </w:r>
      <w:r>
        <w:rPr>
          <w:rFonts w:hint="default"/>
          <w:lang w:val="en-US" w:eastAsia="zh-CN"/>
        </w:rPr>
        <w:t>-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Accuracy: 58.9%, Avg loss: 1.907152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 xml:space="preserve">Epoch </w:t>
      </w:r>
      <w:r>
        <w:rPr>
          <w:rFonts w:hint="eastAsia"/>
          <w:lang w:val="en-US" w:eastAsia="zh-CN"/>
        </w:rPr>
        <w:t>3-----</w:t>
      </w:r>
      <w:r>
        <w:rPr>
          <w:rFonts w:hint="default"/>
          <w:lang w:val="en-US" w:eastAsia="zh-CN"/>
        </w:rPr>
        <w:t>-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Accuracy: 61.6%, Avg loss: 1.540300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 xml:space="preserve">Epoch </w:t>
      </w:r>
      <w:r>
        <w:rPr>
          <w:rFonts w:hint="eastAsia"/>
          <w:lang w:val="en-US" w:eastAsia="zh-CN"/>
        </w:rPr>
        <w:t>4-----</w:t>
      </w:r>
      <w:r>
        <w:rPr>
          <w:rFonts w:hint="default"/>
          <w:lang w:val="en-US" w:eastAsia="zh-CN"/>
        </w:rPr>
        <w:t>-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Accuracy: 63.3%, Avg loss: 1.265945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default"/>
          <w:lang w:val="en-US" w:eastAsia="zh-CN"/>
        </w:rPr>
        <w:t xml:space="preserve">Epoch </w:t>
      </w:r>
      <w:r>
        <w:rPr>
          <w:rFonts w:hint="eastAsia"/>
          <w:lang w:val="en-US" w:eastAsia="zh-CN"/>
        </w:rPr>
        <w:t>5-----</w:t>
      </w:r>
      <w:r>
        <w:rPr>
          <w:rFonts w:hint="default"/>
          <w:lang w:val="en-US" w:eastAsia="zh-CN"/>
        </w:rPr>
        <w:t>-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Accuracy: 64.5%, Avg loss: 1.097099 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Done!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Predicted: "Ankle boot", Actual: "Ankle boot"</w:t>
      </w:r>
    </w:p>
    <w:p>
      <w:p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xOTdjNGEzYjZiNDU0NTE0NTA4NTQzZDBlYjJhZTMifQ=="/>
  </w:docVars>
  <w:rsids>
    <w:rsidRoot w:val="34384F98"/>
    <w:rsid w:val="00124978"/>
    <w:rsid w:val="005D549F"/>
    <w:rsid w:val="0062225F"/>
    <w:rsid w:val="00AB606D"/>
    <w:rsid w:val="00C45A29"/>
    <w:rsid w:val="00CB70AB"/>
    <w:rsid w:val="00CD07A7"/>
    <w:rsid w:val="00D24FF0"/>
    <w:rsid w:val="00E34724"/>
    <w:rsid w:val="01716E77"/>
    <w:rsid w:val="01A7446A"/>
    <w:rsid w:val="01CD08B3"/>
    <w:rsid w:val="022D7903"/>
    <w:rsid w:val="03151C4D"/>
    <w:rsid w:val="03347DDE"/>
    <w:rsid w:val="03377601"/>
    <w:rsid w:val="04064E3B"/>
    <w:rsid w:val="040B2217"/>
    <w:rsid w:val="041F054D"/>
    <w:rsid w:val="04233CA6"/>
    <w:rsid w:val="043E37D7"/>
    <w:rsid w:val="04955CEB"/>
    <w:rsid w:val="04DC652E"/>
    <w:rsid w:val="050B297C"/>
    <w:rsid w:val="052C2037"/>
    <w:rsid w:val="055C60A0"/>
    <w:rsid w:val="056F4212"/>
    <w:rsid w:val="06342E45"/>
    <w:rsid w:val="063D5DA2"/>
    <w:rsid w:val="066144C9"/>
    <w:rsid w:val="069B6524"/>
    <w:rsid w:val="069D6DA6"/>
    <w:rsid w:val="06A502D4"/>
    <w:rsid w:val="06C90C44"/>
    <w:rsid w:val="06CE1DB6"/>
    <w:rsid w:val="0763296D"/>
    <w:rsid w:val="07B1261A"/>
    <w:rsid w:val="07B13CC5"/>
    <w:rsid w:val="08860B73"/>
    <w:rsid w:val="089740AE"/>
    <w:rsid w:val="08C253EC"/>
    <w:rsid w:val="08DD68DC"/>
    <w:rsid w:val="0931376B"/>
    <w:rsid w:val="09422E67"/>
    <w:rsid w:val="09451FC5"/>
    <w:rsid w:val="09A11587"/>
    <w:rsid w:val="09B9577C"/>
    <w:rsid w:val="09E2537F"/>
    <w:rsid w:val="0A02484E"/>
    <w:rsid w:val="0A0F1D71"/>
    <w:rsid w:val="0A121772"/>
    <w:rsid w:val="0A1C5670"/>
    <w:rsid w:val="0A537270"/>
    <w:rsid w:val="0A6D46F6"/>
    <w:rsid w:val="0AB1607D"/>
    <w:rsid w:val="0AD95635"/>
    <w:rsid w:val="0AEE7820"/>
    <w:rsid w:val="0B0E0E46"/>
    <w:rsid w:val="0B503703"/>
    <w:rsid w:val="0B971310"/>
    <w:rsid w:val="0B9A6334"/>
    <w:rsid w:val="0BEE09E3"/>
    <w:rsid w:val="0C11756C"/>
    <w:rsid w:val="0C1D44F5"/>
    <w:rsid w:val="0C6924CF"/>
    <w:rsid w:val="0C8015F4"/>
    <w:rsid w:val="0CA50170"/>
    <w:rsid w:val="0D2E5DDA"/>
    <w:rsid w:val="0D376BF8"/>
    <w:rsid w:val="0D3F00B4"/>
    <w:rsid w:val="0DA31FEE"/>
    <w:rsid w:val="0DA9150A"/>
    <w:rsid w:val="0E082A85"/>
    <w:rsid w:val="0E5A29FE"/>
    <w:rsid w:val="0E7910EA"/>
    <w:rsid w:val="0EAA1C30"/>
    <w:rsid w:val="0EC10FB7"/>
    <w:rsid w:val="0F696D67"/>
    <w:rsid w:val="0FB5156F"/>
    <w:rsid w:val="0FEA1FDF"/>
    <w:rsid w:val="10575182"/>
    <w:rsid w:val="10890045"/>
    <w:rsid w:val="109C764E"/>
    <w:rsid w:val="10C60D16"/>
    <w:rsid w:val="10D77CE1"/>
    <w:rsid w:val="11C13CE3"/>
    <w:rsid w:val="11D94116"/>
    <w:rsid w:val="12171ABD"/>
    <w:rsid w:val="12A3317C"/>
    <w:rsid w:val="12A346B1"/>
    <w:rsid w:val="12C33548"/>
    <w:rsid w:val="13497D5E"/>
    <w:rsid w:val="13F6544B"/>
    <w:rsid w:val="140F3285"/>
    <w:rsid w:val="14364B69"/>
    <w:rsid w:val="1488024E"/>
    <w:rsid w:val="14983A03"/>
    <w:rsid w:val="14D57205"/>
    <w:rsid w:val="154057FE"/>
    <w:rsid w:val="156E60BC"/>
    <w:rsid w:val="15B028DA"/>
    <w:rsid w:val="15D26D28"/>
    <w:rsid w:val="167D6C1C"/>
    <w:rsid w:val="1681714F"/>
    <w:rsid w:val="16E37518"/>
    <w:rsid w:val="16F95C2F"/>
    <w:rsid w:val="17174C0C"/>
    <w:rsid w:val="174727ED"/>
    <w:rsid w:val="18355344"/>
    <w:rsid w:val="18457E64"/>
    <w:rsid w:val="184D4357"/>
    <w:rsid w:val="18675E20"/>
    <w:rsid w:val="188B2D2C"/>
    <w:rsid w:val="188F4ED8"/>
    <w:rsid w:val="18C203AD"/>
    <w:rsid w:val="19052329"/>
    <w:rsid w:val="191B2479"/>
    <w:rsid w:val="19781589"/>
    <w:rsid w:val="19B07C28"/>
    <w:rsid w:val="19BC259C"/>
    <w:rsid w:val="1A0E5DBC"/>
    <w:rsid w:val="1AC30F08"/>
    <w:rsid w:val="1ADB2361"/>
    <w:rsid w:val="1B3C795F"/>
    <w:rsid w:val="1B4B5C2B"/>
    <w:rsid w:val="1BA45668"/>
    <w:rsid w:val="1BFF3EEC"/>
    <w:rsid w:val="1C073C72"/>
    <w:rsid w:val="1C0D3B4C"/>
    <w:rsid w:val="1C922DE7"/>
    <w:rsid w:val="1CBA02D8"/>
    <w:rsid w:val="1CFD2D97"/>
    <w:rsid w:val="1D176B6D"/>
    <w:rsid w:val="1D744952"/>
    <w:rsid w:val="1D891A7E"/>
    <w:rsid w:val="1DD94D3C"/>
    <w:rsid w:val="1E4F2451"/>
    <w:rsid w:val="1F0C0747"/>
    <w:rsid w:val="1F4A120D"/>
    <w:rsid w:val="1F6B0A42"/>
    <w:rsid w:val="204B7B70"/>
    <w:rsid w:val="206C6537"/>
    <w:rsid w:val="207C330B"/>
    <w:rsid w:val="20E50D38"/>
    <w:rsid w:val="21310D11"/>
    <w:rsid w:val="21623171"/>
    <w:rsid w:val="2184068D"/>
    <w:rsid w:val="21A91E56"/>
    <w:rsid w:val="21D5451D"/>
    <w:rsid w:val="21EA6789"/>
    <w:rsid w:val="221937B9"/>
    <w:rsid w:val="22404C9F"/>
    <w:rsid w:val="22512182"/>
    <w:rsid w:val="2279244C"/>
    <w:rsid w:val="227E2E12"/>
    <w:rsid w:val="22935E23"/>
    <w:rsid w:val="22A77C33"/>
    <w:rsid w:val="23194C12"/>
    <w:rsid w:val="23370409"/>
    <w:rsid w:val="235B49B2"/>
    <w:rsid w:val="242545E0"/>
    <w:rsid w:val="24953B88"/>
    <w:rsid w:val="24F04B49"/>
    <w:rsid w:val="254F2D58"/>
    <w:rsid w:val="25CF1151"/>
    <w:rsid w:val="25D3730C"/>
    <w:rsid w:val="25E76849"/>
    <w:rsid w:val="261F008F"/>
    <w:rsid w:val="261F3353"/>
    <w:rsid w:val="26237E66"/>
    <w:rsid w:val="26913EC4"/>
    <w:rsid w:val="27783BEC"/>
    <w:rsid w:val="27F1231B"/>
    <w:rsid w:val="280A5FBD"/>
    <w:rsid w:val="282C636C"/>
    <w:rsid w:val="28396820"/>
    <w:rsid w:val="296A6897"/>
    <w:rsid w:val="29A6176B"/>
    <w:rsid w:val="29C03948"/>
    <w:rsid w:val="29E002C2"/>
    <w:rsid w:val="2A2D71AC"/>
    <w:rsid w:val="2A385615"/>
    <w:rsid w:val="2A584C28"/>
    <w:rsid w:val="2A756134"/>
    <w:rsid w:val="2AE41C0F"/>
    <w:rsid w:val="2B337965"/>
    <w:rsid w:val="2B475D9A"/>
    <w:rsid w:val="2B5D22E2"/>
    <w:rsid w:val="2B677CEA"/>
    <w:rsid w:val="2B853565"/>
    <w:rsid w:val="2B9E213C"/>
    <w:rsid w:val="2BA93F88"/>
    <w:rsid w:val="2BE056C4"/>
    <w:rsid w:val="2C272DDB"/>
    <w:rsid w:val="2C407107"/>
    <w:rsid w:val="2C4424F6"/>
    <w:rsid w:val="2C5301FC"/>
    <w:rsid w:val="2C774E6F"/>
    <w:rsid w:val="2C791B48"/>
    <w:rsid w:val="2C7D2D04"/>
    <w:rsid w:val="2C9C1C19"/>
    <w:rsid w:val="2CA627EE"/>
    <w:rsid w:val="2D254229"/>
    <w:rsid w:val="2D364B93"/>
    <w:rsid w:val="2D8F35A3"/>
    <w:rsid w:val="2DBE7DAB"/>
    <w:rsid w:val="2E076D6F"/>
    <w:rsid w:val="2E59592D"/>
    <w:rsid w:val="2E980AFC"/>
    <w:rsid w:val="2E9B5619"/>
    <w:rsid w:val="2EAE7AF2"/>
    <w:rsid w:val="2EB67195"/>
    <w:rsid w:val="2F0D613E"/>
    <w:rsid w:val="2F455109"/>
    <w:rsid w:val="2F810415"/>
    <w:rsid w:val="2FD761AD"/>
    <w:rsid w:val="2FDB65EB"/>
    <w:rsid w:val="303962D9"/>
    <w:rsid w:val="30C62A5E"/>
    <w:rsid w:val="30E82D35"/>
    <w:rsid w:val="310E7667"/>
    <w:rsid w:val="310F6352"/>
    <w:rsid w:val="3127200B"/>
    <w:rsid w:val="316237F0"/>
    <w:rsid w:val="325F1E48"/>
    <w:rsid w:val="32651FD5"/>
    <w:rsid w:val="329306DB"/>
    <w:rsid w:val="32D12A15"/>
    <w:rsid w:val="32D156D0"/>
    <w:rsid w:val="330F664A"/>
    <w:rsid w:val="335E6E7C"/>
    <w:rsid w:val="33647D42"/>
    <w:rsid w:val="33841913"/>
    <w:rsid w:val="33A2729F"/>
    <w:rsid w:val="340B1561"/>
    <w:rsid w:val="34367069"/>
    <w:rsid w:val="34384F98"/>
    <w:rsid w:val="34747129"/>
    <w:rsid w:val="34C7070E"/>
    <w:rsid w:val="34D4784C"/>
    <w:rsid w:val="34F5084B"/>
    <w:rsid w:val="354A002A"/>
    <w:rsid w:val="359B258F"/>
    <w:rsid w:val="35A87BDF"/>
    <w:rsid w:val="35AE42B6"/>
    <w:rsid w:val="35D42165"/>
    <w:rsid w:val="35E43BF2"/>
    <w:rsid w:val="35E822FF"/>
    <w:rsid w:val="36495821"/>
    <w:rsid w:val="376A7C5E"/>
    <w:rsid w:val="37E1183E"/>
    <w:rsid w:val="37FF124A"/>
    <w:rsid w:val="381546A1"/>
    <w:rsid w:val="382A240F"/>
    <w:rsid w:val="383C5EAE"/>
    <w:rsid w:val="383D7BF3"/>
    <w:rsid w:val="38530DFF"/>
    <w:rsid w:val="38A93685"/>
    <w:rsid w:val="38C20ECB"/>
    <w:rsid w:val="38CE3BBA"/>
    <w:rsid w:val="390207AB"/>
    <w:rsid w:val="3903151A"/>
    <w:rsid w:val="391A3B64"/>
    <w:rsid w:val="394827C8"/>
    <w:rsid w:val="39494E9C"/>
    <w:rsid w:val="394B00BB"/>
    <w:rsid w:val="39EB027B"/>
    <w:rsid w:val="3A4A6127"/>
    <w:rsid w:val="3A512A4A"/>
    <w:rsid w:val="3A5A43AF"/>
    <w:rsid w:val="3A7B682D"/>
    <w:rsid w:val="3A80711C"/>
    <w:rsid w:val="3AF03D23"/>
    <w:rsid w:val="3AFE4D0B"/>
    <w:rsid w:val="3B5D4EDB"/>
    <w:rsid w:val="3B8A1FED"/>
    <w:rsid w:val="3BC86F56"/>
    <w:rsid w:val="3BD41AE8"/>
    <w:rsid w:val="3BDD59B7"/>
    <w:rsid w:val="3CCB7755"/>
    <w:rsid w:val="3D0160F5"/>
    <w:rsid w:val="3D207CCF"/>
    <w:rsid w:val="3D53763E"/>
    <w:rsid w:val="3D800153"/>
    <w:rsid w:val="3D9E363B"/>
    <w:rsid w:val="3DC93F58"/>
    <w:rsid w:val="3E107A0B"/>
    <w:rsid w:val="3EDA00AC"/>
    <w:rsid w:val="3EFA306E"/>
    <w:rsid w:val="3F3B167B"/>
    <w:rsid w:val="3F580E27"/>
    <w:rsid w:val="3F621957"/>
    <w:rsid w:val="3F6D0645"/>
    <w:rsid w:val="3F902F03"/>
    <w:rsid w:val="3FB61231"/>
    <w:rsid w:val="3FC56BD4"/>
    <w:rsid w:val="3FF937A8"/>
    <w:rsid w:val="401F7F17"/>
    <w:rsid w:val="40AD27FE"/>
    <w:rsid w:val="41600431"/>
    <w:rsid w:val="41850291"/>
    <w:rsid w:val="4231705C"/>
    <w:rsid w:val="4297195A"/>
    <w:rsid w:val="42AB1647"/>
    <w:rsid w:val="43025EBC"/>
    <w:rsid w:val="431B10B5"/>
    <w:rsid w:val="434A135B"/>
    <w:rsid w:val="43F909D6"/>
    <w:rsid w:val="44A12ADC"/>
    <w:rsid w:val="44B30CF9"/>
    <w:rsid w:val="44CF226A"/>
    <w:rsid w:val="44E826F3"/>
    <w:rsid w:val="44EE2E5B"/>
    <w:rsid w:val="4507128D"/>
    <w:rsid w:val="45835C17"/>
    <w:rsid w:val="45AE4138"/>
    <w:rsid w:val="45AF64A6"/>
    <w:rsid w:val="45EB652A"/>
    <w:rsid w:val="46674F21"/>
    <w:rsid w:val="46761D34"/>
    <w:rsid w:val="46942936"/>
    <w:rsid w:val="46B819BD"/>
    <w:rsid w:val="46C829B3"/>
    <w:rsid w:val="46EA1A67"/>
    <w:rsid w:val="47157218"/>
    <w:rsid w:val="474F7116"/>
    <w:rsid w:val="48DA3857"/>
    <w:rsid w:val="48DD3F27"/>
    <w:rsid w:val="48DF02C7"/>
    <w:rsid w:val="48E60CBE"/>
    <w:rsid w:val="491D6323"/>
    <w:rsid w:val="496E6505"/>
    <w:rsid w:val="49FE1002"/>
    <w:rsid w:val="4AB17725"/>
    <w:rsid w:val="4AD8547B"/>
    <w:rsid w:val="4AEC7227"/>
    <w:rsid w:val="4AF20493"/>
    <w:rsid w:val="4B563372"/>
    <w:rsid w:val="4D034B8D"/>
    <w:rsid w:val="4D8414A3"/>
    <w:rsid w:val="4E917341"/>
    <w:rsid w:val="4EBB5184"/>
    <w:rsid w:val="4ECF2B9E"/>
    <w:rsid w:val="4EFB4B53"/>
    <w:rsid w:val="4EFE032C"/>
    <w:rsid w:val="4F37224C"/>
    <w:rsid w:val="4FA607F1"/>
    <w:rsid w:val="50452EA1"/>
    <w:rsid w:val="50455440"/>
    <w:rsid w:val="504A7ED8"/>
    <w:rsid w:val="50712B3F"/>
    <w:rsid w:val="51041B38"/>
    <w:rsid w:val="510F2576"/>
    <w:rsid w:val="51431A01"/>
    <w:rsid w:val="515818C2"/>
    <w:rsid w:val="51A02E7B"/>
    <w:rsid w:val="51D72F91"/>
    <w:rsid w:val="5228494D"/>
    <w:rsid w:val="527C3EC9"/>
    <w:rsid w:val="52F37A99"/>
    <w:rsid w:val="53003458"/>
    <w:rsid w:val="53065A3D"/>
    <w:rsid w:val="53190A06"/>
    <w:rsid w:val="53402E58"/>
    <w:rsid w:val="536A2EAF"/>
    <w:rsid w:val="538320C1"/>
    <w:rsid w:val="53852543"/>
    <w:rsid w:val="53D72B7F"/>
    <w:rsid w:val="54CE1D44"/>
    <w:rsid w:val="54DE7DCB"/>
    <w:rsid w:val="555A22E2"/>
    <w:rsid w:val="55CC13EA"/>
    <w:rsid w:val="55DC1143"/>
    <w:rsid w:val="566651A7"/>
    <w:rsid w:val="566732B0"/>
    <w:rsid w:val="56B242AC"/>
    <w:rsid w:val="571B6F97"/>
    <w:rsid w:val="573B249B"/>
    <w:rsid w:val="573E7E0F"/>
    <w:rsid w:val="57CF652A"/>
    <w:rsid w:val="57E80836"/>
    <w:rsid w:val="58842654"/>
    <w:rsid w:val="58C94180"/>
    <w:rsid w:val="58F11070"/>
    <w:rsid w:val="58FD053A"/>
    <w:rsid w:val="59103135"/>
    <w:rsid w:val="59197251"/>
    <w:rsid w:val="59247A32"/>
    <w:rsid w:val="592B6F08"/>
    <w:rsid w:val="5939005D"/>
    <w:rsid w:val="59AE239C"/>
    <w:rsid w:val="59B45DC3"/>
    <w:rsid w:val="5A163A84"/>
    <w:rsid w:val="5A523558"/>
    <w:rsid w:val="5A5533E2"/>
    <w:rsid w:val="5A6C6A91"/>
    <w:rsid w:val="5AE609AE"/>
    <w:rsid w:val="5AE8559E"/>
    <w:rsid w:val="5AF1749C"/>
    <w:rsid w:val="5BF56911"/>
    <w:rsid w:val="5CB24765"/>
    <w:rsid w:val="5CF35F5F"/>
    <w:rsid w:val="5D0A263D"/>
    <w:rsid w:val="5D181EAE"/>
    <w:rsid w:val="5D28696D"/>
    <w:rsid w:val="5D2B5266"/>
    <w:rsid w:val="5D8778E6"/>
    <w:rsid w:val="5DEC33A0"/>
    <w:rsid w:val="5E041249"/>
    <w:rsid w:val="5E2957D3"/>
    <w:rsid w:val="5EA70098"/>
    <w:rsid w:val="5F1B04DA"/>
    <w:rsid w:val="5F5727A1"/>
    <w:rsid w:val="5F5E0FF0"/>
    <w:rsid w:val="5F693D64"/>
    <w:rsid w:val="5FAB7745"/>
    <w:rsid w:val="60065282"/>
    <w:rsid w:val="60107EBF"/>
    <w:rsid w:val="603D4424"/>
    <w:rsid w:val="60485D7E"/>
    <w:rsid w:val="60842C8F"/>
    <w:rsid w:val="60A90FF8"/>
    <w:rsid w:val="615F0B1A"/>
    <w:rsid w:val="6183168E"/>
    <w:rsid w:val="61A963DD"/>
    <w:rsid w:val="61F14AD6"/>
    <w:rsid w:val="6200643D"/>
    <w:rsid w:val="620D6DEC"/>
    <w:rsid w:val="62267383"/>
    <w:rsid w:val="62734330"/>
    <w:rsid w:val="62CF5791"/>
    <w:rsid w:val="631F6803"/>
    <w:rsid w:val="63642537"/>
    <w:rsid w:val="639C4EB8"/>
    <w:rsid w:val="63A07C56"/>
    <w:rsid w:val="63BA086D"/>
    <w:rsid w:val="63C04BED"/>
    <w:rsid w:val="63C8265B"/>
    <w:rsid w:val="63D0061B"/>
    <w:rsid w:val="64297633"/>
    <w:rsid w:val="64356733"/>
    <w:rsid w:val="646E60BB"/>
    <w:rsid w:val="647401F5"/>
    <w:rsid w:val="64B75EE5"/>
    <w:rsid w:val="64C16954"/>
    <w:rsid w:val="64FD3107"/>
    <w:rsid w:val="650742CD"/>
    <w:rsid w:val="651F1DBD"/>
    <w:rsid w:val="652E79FB"/>
    <w:rsid w:val="652F2B95"/>
    <w:rsid w:val="65517B04"/>
    <w:rsid w:val="656466C3"/>
    <w:rsid w:val="664D4533"/>
    <w:rsid w:val="666806B9"/>
    <w:rsid w:val="66B772E6"/>
    <w:rsid w:val="66C32F07"/>
    <w:rsid w:val="66CE23E2"/>
    <w:rsid w:val="67375878"/>
    <w:rsid w:val="67B56995"/>
    <w:rsid w:val="681F7A17"/>
    <w:rsid w:val="68585345"/>
    <w:rsid w:val="68884DDA"/>
    <w:rsid w:val="688961A8"/>
    <w:rsid w:val="68BF7FC0"/>
    <w:rsid w:val="693874E8"/>
    <w:rsid w:val="699B77F3"/>
    <w:rsid w:val="69A3510E"/>
    <w:rsid w:val="6A28376E"/>
    <w:rsid w:val="6A6B10C0"/>
    <w:rsid w:val="6ACE0E09"/>
    <w:rsid w:val="6AE0782C"/>
    <w:rsid w:val="6AFA42AD"/>
    <w:rsid w:val="6AFD04A3"/>
    <w:rsid w:val="6B841ED8"/>
    <w:rsid w:val="6C4C4616"/>
    <w:rsid w:val="6C620B16"/>
    <w:rsid w:val="6C8741C5"/>
    <w:rsid w:val="6CAB1CFF"/>
    <w:rsid w:val="6CC809AF"/>
    <w:rsid w:val="6CFA594E"/>
    <w:rsid w:val="6D017AA5"/>
    <w:rsid w:val="6D196661"/>
    <w:rsid w:val="6D1C52A8"/>
    <w:rsid w:val="6D394F34"/>
    <w:rsid w:val="6D454822"/>
    <w:rsid w:val="6DAB3881"/>
    <w:rsid w:val="6DE9591C"/>
    <w:rsid w:val="6E346072"/>
    <w:rsid w:val="6E36164B"/>
    <w:rsid w:val="6E456B71"/>
    <w:rsid w:val="6E57750F"/>
    <w:rsid w:val="6E7B4FF8"/>
    <w:rsid w:val="6EB068A5"/>
    <w:rsid w:val="6F404FE5"/>
    <w:rsid w:val="6F9C3BA5"/>
    <w:rsid w:val="703546E4"/>
    <w:rsid w:val="70AF0F0A"/>
    <w:rsid w:val="71647220"/>
    <w:rsid w:val="71D41871"/>
    <w:rsid w:val="722C3398"/>
    <w:rsid w:val="725C6370"/>
    <w:rsid w:val="72A47208"/>
    <w:rsid w:val="73AD583B"/>
    <w:rsid w:val="74281813"/>
    <w:rsid w:val="74433937"/>
    <w:rsid w:val="74524DCC"/>
    <w:rsid w:val="74650E1E"/>
    <w:rsid w:val="74780296"/>
    <w:rsid w:val="74A63088"/>
    <w:rsid w:val="74D71FCA"/>
    <w:rsid w:val="74E2429F"/>
    <w:rsid w:val="75A64C25"/>
    <w:rsid w:val="75B5082D"/>
    <w:rsid w:val="75BD65A5"/>
    <w:rsid w:val="75F73F38"/>
    <w:rsid w:val="75F74F42"/>
    <w:rsid w:val="75FD10B1"/>
    <w:rsid w:val="7620436F"/>
    <w:rsid w:val="76421A17"/>
    <w:rsid w:val="76430291"/>
    <w:rsid w:val="769F5570"/>
    <w:rsid w:val="76A12C93"/>
    <w:rsid w:val="76A42E74"/>
    <w:rsid w:val="76BB3D3A"/>
    <w:rsid w:val="77135965"/>
    <w:rsid w:val="77151FB0"/>
    <w:rsid w:val="773446E4"/>
    <w:rsid w:val="77EC02E2"/>
    <w:rsid w:val="783117A2"/>
    <w:rsid w:val="78572A4B"/>
    <w:rsid w:val="785F6B72"/>
    <w:rsid w:val="7888188B"/>
    <w:rsid w:val="78AC1A52"/>
    <w:rsid w:val="78AE533E"/>
    <w:rsid w:val="78CF3BC0"/>
    <w:rsid w:val="78EB70FD"/>
    <w:rsid w:val="78F31855"/>
    <w:rsid w:val="79864884"/>
    <w:rsid w:val="79911640"/>
    <w:rsid w:val="79C60345"/>
    <w:rsid w:val="79F629C2"/>
    <w:rsid w:val="7A1A2041"/>
    <w:rsid w:val="7A5E1A5C"/>
    <w:rsid w:val="7A6B246A"/>
    <w:rsid w:val="7B18090F"/>
    <w:rsid w:val="7B621A80"/>
    <w:rsid w:val="7C420953"/>
    <w:rsid w:val="7C660FEE"/>
    <w:rsid w:val="7CB90EC3"/>
    <w:rsid w:val="7D05332C"/>
    <w:rsid w:val="7D744704"/>
    <w:rsid w:val="7DBB2A25"/>
    <w:rsid w:val="7DCB5B4B"/>
    <w:rsid w:val="7E1A45D9"/>
    <w:rsid w:val="7E374B3D"/>
    <w:rsid w:val="7E392548"/>
    <w:rsid w:val="7E9841BD"/>
    <w:rsid w:val="7EAF1996"/>
    <w:rsid w:val="7EB55151"/>
    <w:rsid w:val="7ED10339"/>
    <w:rsid w:val="7F0F0801"/>
    <w:rsid w:val="7F4257E4"/>
    <w:rsid w:val="7F4268A5"/>
    <w:rsid w:val="7F783A5D"/>
    <w:rsid w:val="7FA048F6"/>
    <w:rsid w:val="7FD926CB"/>
    <w:rsid w:val="7F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黑体" w:hAnsi="黑体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640" w:firstLineChars="200"/>
      <w:outlineLvl w:val="3"/>
    </w:pPr>
    <w:rPr>
      <w:rFonts w:ascii="黑体" w:hAnsi="黑体" w:eastAsia="黑体"/>
      <w:sz w:val="24"/>
    </w:rPr>
  </w:style>
  <w:style w:type="paragraph" w:styleId="6">
    <w:name w:val="heading 5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640" w:firstLineChars="200"/>
      <w:outlineLvl w:val="4"/>
    </w:pPr>
    <w:rPr>
      <w:rFonts w:ascii="Times New Roman" w:hAnsi="Times New Roman" w:eastAsia="黑体"/>
      <w:sz w:val="21"/>
    </w:rPr>
  </w:style>
  <w:style w:type="character" w:default="1" w:styleId="14">
    <w:name w:val="Default Paragraph Font"/>
    <w:semiHidden/>
    <w:qFormat/>
    <w:uiPriority w:val="0"/>
    <w:rPr>
      <w:rFonts w:ascii="Times New Roman" w:hAnsi="Times New Roman" w:eastAsia="宋体"/>
      <w:sz w:val="21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0"/>
    <w:pPr>
      <w:jc w:val="center"/>
    </w:pPr>
    <w:rPr>
      <w:rFonts w:ascii="黑体" w:hAnsi="黑体" w:eastAsia="黑体"/>
      <w:sz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footnote text"/>
    <w:basedOn w:val="1"/>
    <w:qFormat/>
    <w:uiPriority w:val="0"/>
    <w:pPr>
      <w:snapToGrid w:val="0"/>
      <w:jc w:val="left"/>
    </w:pPr>
    <w:rPr>
      <w:rFonts w:ascii="Times New Roman" w:hAnsi="Times New Roman"/>
      <w:sz w:val="18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rFonts w:ascii="Times New Roman" w:hAnsi="Times New Roman"/>
      <w:color w:val="0000FF"/>
      <w:u w:val="single"/>
    </w:rPr>
  </w:style>
  <w:style w:type="character" w:styleId="16">
    <w:name w:val="footnote reference"/>
    <w:basedOn w:val="14"/>
    <w:qFormat/>
    <w:uiPriority w:val="0"/>
    <w:rPr>
      <w:sz w:val="18"/>
      <w:vertAlign w:val="superscript"/>
    </w:rPr>
  </w:style>
  <w:style w:type="paragraph" w:customStyle="1" w:styleId="17">
    <w:name w:val="代码清单"/>
    <w:basedOn w:val="1"/>
    <w:qFormat/>
    <w:uiPriority w:val="0"/>
    <w:pPr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exact"/>
      <w:ind w:left="420" w:leftChars="200" w:firstLine="0"/>
    </w:pPr>
    <w:rPr>
      <w:rFonts w:ascii="Courier New" w:hAnsi="Courier New" w:eastAsia="楷体"/>
      <w:color w:val="333333"/>
      <w:sz w:val="18"/>
    </w:rPr>
  </w:style>
  <w:style w:type="character" w:customStyle="1" w:styleId="18">
    <w:name w:val="标题 5 Char"/>
    <w:link w:val="6"/>
    <w:qFormat/>
    <w:uiPriority w:val="0"/>
    <w:rPr>
      <w:rFonts w:ascii="Times New Roman" w:hAnsi="Times New Roman" w:eastAsia="黑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G%20QIANG\AppData\Roaming\kingsoft\office6\templates\wps\zh_CN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26</Pages>
  <Words>9681</Words>
  <Characters>26386</Characters>
  <Lines>0</Lines>
  <Paragraphs>0</Paragraphs>
  <TotalTime>58</TotalTime>
  <ScaleCrop>false</ScaleCrop>
  <LinksUpToDate>false</LinksUpToDate>
  <CharactersWithSpaces>30795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2021-10-16T00:14:00Z</dcterms:created>
  <dc:creator>龙强</dc:creator>
  <cp:lastModifiedBy>龙强</cp:lastModifiedBy>
  <cp:lastPrinted>2022-03-12T23:35:00Z</cp:lastPrinted>
  <dcterms:modified xsi:type="dcterms:W3CDTF">2022-07-27T13:27:53Z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614E359C1C294C7FB701E3312C5B39DD</vt:lpwstr>
  </property>
</Properties>
</file>